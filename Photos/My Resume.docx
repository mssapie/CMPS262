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2573" w14:textId="03334216" w:rsidR="00C067C5" w:rsidRPr="00843164" w:rsidRDefault="00010981">
      <w:pPr>
        <w:pStyle w:val="Title"/>
      </w:pPr>
      <w:r>
        <w:t>Michael Sapienza</w:t>
      </w:r>
    </w:p>
    <w:tbl>
      <w:tblPr>
        <w:tblStyle w:val="ResumeTable"/>
        <w:tblW w:w="5602" w:type="pct"/>
        <w:tblInd w:w="-1080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164"/>
      </w:tblGrid>
      <w:tr w:rsidR="00260D3F" w:rsidRPr="00843164" w14:paraId="04FBC87E" w14:textId="77777777" w:rsidTr="0074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tblHeader/>
        </w:trPr>
        <w:tc>
          <w:tcPr>
            <w:tcW w:w="5000" w:type="pct"/>
          </w:tcPr>
          <w:p w14:paraId="6E7476BB" w14:textId="45F81FB6" w:rsidR="00260D3F" w:rsidRPr="00843164" w:rsidRDefault="00010981" w:rsidP="00010981">
            <w:pPr>
              <w:pStyle w:val="ContactInfo"/>
              <w:jc w:val="center"/>
            </w:pPr>
            <w:r>
              <w:t>811 Sherwood R</w:t>
            </w:r>
            <w:r w:rsidR="00746D18">
              <w:t>oad</w:t>
            </w:r>
            <w:r>
              <w:t>, Pittsburgh, PA 15221</w:t>
            </w:r>
            <w:r w:rsidR="00260D3F" w:rsidRPr="00843164">
              <w:t> | </w:t>
            </w:r>
            <w:r w:rsidR="00746D18">
              <w:t>(</w:t>
            </w:r>
            <w:r>
              <w:t>412</w:t>
            </w:r>
            <w:r w:rsidR="00746D18">
              <w:t>)</w:t>
            </w:r>
            <w:r>
              <w:t>-287-1318</w:t>
            </w:r>
            <w:r w:rsidR="00260D3F" w:rsidRPr="00843164">
              <w:t> | </w:t>
            </w:r>
            <w:r>
              <w:t>sapienzamike@gmail.com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2277A9D9AE04F7A958CDE65D175497A"/>
        </w:placeholder>
        <w:temporary/>
        <w:showingPlcHdr/>
        <w15:appearance w15:val="hidden"/>
      </w:sdtPr>
      <w:sdtEndPr/>
      <w:sdtContent>
        <w:p w14:paraId="6165D584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63DB637C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7AE7481" w14:textId="6283B89F" w:rsidR="00746D18" w:rsidRDefault="00746D18" w:rsidP="00843164">
            <w:r>
              <w:t>I have experience working with computer hardware and software, mostly running the Windows operating system.</w:t>
            </w:r>
          </w:p>
          <w:p w14:paraId="5DB6A4A3" w14:textId="77777777" w:rsidR="00260D3F" w:rsidRDefault="00746D18" w:rsidP="00843164">
            <w:r>
              <w:t xml:space="preserve"> I am literate with Microsoft Office and have some experience using Windows Command Prompt to solve problems. </w:t>
            </w:r>
          </w:p>
          <w:p w14:paraId="5D36D2F0" w14:textId="77777777" w:rsidR="00746D18" w:rsidRDefault="00746D18" w:rsidP="00843164">
            <w:r>
              <w:t>I like trying to solve problems or offer the best alternative solution.</w:t>
            </w:r>
          </w:p>
          <w:p w14:paraId="45377B85" w14:textId="77777777" w:rsidR="00746D18" w:rsidRDefault="00746D18" w:rsidP="00843164">
            <w:r>
              <w:t>I have some experience with the MacOS system as well.</w:t>
            </w:r>
          </w:p>
          <w:p w14:paraId="262D3CC7" w14:textId="77777777" w:rsidR="006210DD" w:rsidRDefault="006210DD" w:rsidP="00843164">
            <w:r>
              <w:t>I help to care for my cousin with Down’s Syndrome at home.</w:t>
            </w:r>
          </w:p>
          <w:p w14:paraId="59A3D157" w14:textId="77777777" w:rsidR="006210DD" w:rsidRDefault="006210DD" w:rsidP="00843164">
            <w:r>
              <w:t>I am CPR/AED/First Aid Certified.</w:t>
            </w:r>
          </w:p>
          <w:p w14:paraId="1ABD1BAC" w14:textId="3C8C5EBE" w:rsidR="006210DD" w:rsidRPr="00843164" w:rsidRDefault="006210DD" w:rsidP="00843164">
            <w:r>
              <w:t>I have been trained in the PA Modified Medication Administration Training Course.</w:t>
            </w:r>
            <w:r w:rsidR="00090E4E">
              <w:t xml:space="preserve"> This includes the administration of insulin.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0B4BA851730D45F9B54F4A04E3FFED41"/>
        </w:placeholder>
        <w:temporary/>
        <w:showingPlcHdr/>
        <w15:appearance w15:val="hidden"/>
      </w:sdtPr>
      <w:sdtEndPr/>
      <w:sdtContent>
        <w:p w14:paraId="23F67AD6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350"/>
        <w:gridCol w:w="7722"/>
      </w:tblGrid>
      <w:tr w:rsidR="00843164" w:rsidRPr="00843164" w14:paraId="1E180D39" w14:textId="77777777" w:rsidTr="00010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4" w:type="pct"/>
          </w:tcPr>
          <w:p w14:paraId="41D31904" w14:textId="186DA5E2" w:rsidR="00843164" w:rsidRPr="00843164" w:rsidRDefault="00010981" w:rsidP="00297EBC">
            <w:pPr>
              <w:pStyle w:val="Date"/>
            </w:pPr>
            <w:r>
              <w:t>2013</w:t>
            </w:r>
            <w:r w:rsidR="00843164">
              <w:t>-</w:t>
            </w:r>
            <w:r>
              <w:t>2017</w:t>
            </w:r>
          </w:p>
        </w:tc>
        <w:tc>
          <w:tcPr>
            <w:tcW w:w="4256" w:type="pct"/>
          </w:tcPr>
          <w:p w14:paraId="5A738DE9" w14:textId="71F3D247" w:rsidR="00843164" w:rsidRPr="00843164" w:rsidRDefault="00010981" w:rsidP="00297EBC">
            <w:r>
              <w:t>High School Diploma</w:t>
            </w:r>
            <w:r w:rsidRPr="00843164">
              <w:t>, Pittsburgh, Central</w:t>
            </w:r>
            <w:r>
              <w:rPr>
                <w:rStyle w:val="Emphasis"/>
              </w:rPr>
              <w:t xml:space="preserve"> Catholic High School</w:t>
            </w:r>
          </w:p>
        </w:tc>
      </w:tr>
      <w:tr w:rsidR="00010981" w:rsidRPr="00843164" w14:paraId="127E320F" w14:textId="77777777" w:rsidTr="00010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tcW w:w="744" w:type="pct"/>
          </w:tcPr>
          <w:p w14:paraId="0F8411D9" w14:textId="4DA04170" w:rsidR="00010981" w:rsidRDefault="00010981" w:rsidP="00297EBC">
            <w:pPr>
              <w:pStyle w:val="Date"/>
            </w:pPr>
            <w:r>
              <w:t>2017-Current</w:t>
            </w:r>
          </w:p>
        </w:tc>
        <w:tc>
          <w:tcPr>
            <w:tcW w:w="4256" w:type="pct"/>
          </w:tcPr>
          <w:p w14:paraId="4E6A12B7" w14:textId="27128A42" w:rsidR="00010981" w:rsidRDefault="00010981" w:rsidP="00297EBC">
            <w:r>
              <w:t xml:space="preserve">*B.S. Information Technology &amp; Accounting </w:t>
            </w:r>
            <w:r w:rsidR="00742B36">
              <w:t>Major</w:t>
            </w:r>
            <w:r>
              <w:t>, Pittsburgh, Point Park University</w:t>
            </w:r>
          </w:p>
          <w:p w14:paraId="58AD7C16" w14:textId="2FD93435" w:rsidR="00010981" w:rsidRDefault="00010981" w:rsidP="00297EBC">
            <w:r>
              <w:t>*In Progress</w:t>
            </w:r>
          </w:p>
        </w:tc>
      </w:tr>
    </w:tbl>
    <w:p w14:paraId="422CA576" w14:textId="25F089DB" w:rsidR="00010981" w:rsidRPr="00843164" w:rsidRDefault="00010981" w:rsidP="002563E8">
      <w:pPr>
        <w:pStyle w:val="Heading1"/>
      </w:pPr>
      <w: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1C7BD99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4C8D5C9" w14:textId="7E205452" w:rsidR="00260D3F" w:rsidRDefault="00010981" w:rsidP="00126049">
            <w:r>
              <w:t>William Hillgrove- (412)-906-7607</w:t>
            </w:r>
          </w:p>
          <w:p w14:paraId="5D4005CB" w14:textId="3B29EE54" w:rsidR="00010981" w:rsidRDefault="00010981" w:rsidP="00126049">
            <w:r>
              <w:t>Eugene Lodovico- (412)-271-1060</w:t>
            </w:r>
          </w:p>
          <w:p w14:paraId="2E15FC46" w14:textId="64112019" w:rsidR="00010981" w:rsidRPr="00843164" w:rsidRDefault="00010981" w:rsidP="00126049">
            <w:r>
              <w:t>William Swanson- (513)-403-7800</w:t>
            </w:r>
          </w:p>
        </w:tc>
      </w:tr>
      <w:tr w:rsidR="00260D3F" w:rsidRPr="00843164" w14:paraId="129129C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1E39328" w14:textId="18C3242B" w:rsidR="00260D3F" w:rsidRPr="00843164" w:rsidRDefault="00260D3F" w:rsidP="00CF2932"/>
        </w:tc>
      </w:tr>
    </w:tbl>
    <w:p w14:paraId="65FD166E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AA1C" w14:textId="77777777" w:rsidR="008604F6" w:rsidRDefault="008604F6">
      <w:pPr>
        <w:spacing w:after="0"/>
      </w:pPr>
      <w:r>
        <w:separator/>
      </w:r>
    </w:p>
    <w:p w14:paraId="22F7DCC6" w14:textId="77777777" w:rsidR="008604F6" w:rsidRDefault="008604F6"/>
  </w:endnote>
  <w:endnote w:type="continuationSeparator" w:id="0">
    <w:p w14:paraId="5CEA00B0" w14:textId="77777777" w:rsidR="008604F6" w:rsidRDefault="008604F6">
      <w:pPr>
        <w:spacing w:after="0"/>
      </w:pPr>
      <w:r>
        <w:continuationSeparator/>
      </w:r>
    </w:p>
    <w:p w14:paraId="1829519B" w14:textId="77777777" w:rsidR="008604F6" w:rsidRDefault="00860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566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3F43" w14:textId="77777777" w:rsidR="008604F6" w:rsidRDefault="008604F6">
      <w:pPr>
        <w:spacing w:after="0"/>
      </w:pPr>
      <w:r>
        <w:separator/>
      </w:r>
    </w:p>
    <w:p w14:paraId="79D8992B" w14:textId="77777777" w:rsidR="008604F6" w:rsidRDefault="008604F6"/>
  </w:footnote>
  <w:footnote w:type="continuationSeparator" w:id="0">
    <w:p w14:paraId="1085ED21" w14:textId="77777777" w:rsidR="008604F6" w:rsidRDefault="008604F6">
      <w:pPr>
        <w:spacing w:after="0"/>
      </w:pPr>
      <w:r>
        <w:continuationSeparator/>
      </w:r>
    </w:p>
    <w:p w14:paraId="7CE6B2FF" w14:textId="77777777" w:rsidR="008604F6" w:rsidRDefault="008604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81"/>
    <w:rsid w:val="00010981"/>
    <w:rsid w:val="00090E4E"/>
    <w:rsid w:val="000C0CA7"/>
    <w:rsid w:val="000F2762"/>
    <w:rsid w:val="00126049"/>
    <w:rsid w:val="0014523F"/>
    <w:rsid w:val="00254924"/>
    <w:rsid w:val="002563E8"/>
    <w:rsid w:val="00260D3F"/>
    <w:rsid w:val="00355BF8"/>
    <w:rsid w:val="004827F9"/>
    <w:rsid w:val="00526C73"/>
    <w:rsid w:val="006210DD"/>
    <w:rsid w:val="00650306"/>
    <w:rsid w:val="00693B17"/>
    <w:rsid w:val="00742B36"/>
    <w:rsid w:val="00746D18"/>
    <w:rsid w:val="00762CE4"/>
    <w:rsid w:val="00797C46"/>
    <w:rsid w:val="00843164"/>
    <w:rsid w:val="00854E7D"/>
    <w:rsid w:val="008551F7"/>
    <w:rsid w:val="008604F6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36FE"/>
  <w15:chartTrackingRefBased/>
  <w15:docId w15:val="{FBAA0979-03D9-4700-9686-0B38652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i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277A9D9AE04F7A958CDE65D1754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381FF-D145-438B-8B47-4A6B04757F6B}"/>
      </w:docPartPr>
      <w:docPartBody>
        <w:p w:rsidR="00C5006A" w:rsidRDefault="00D36FC8">
          <w:pPr>
            <w:pStyle w:val="A2277A9D9AE04F7A958CDE65D175497A"/>
          </w:pPr>
          <w:r w:rsidRPr="00843164">
            <w:t>Skills &amp; Abilities</w:t>
          </w:r>
        </w:p>
      </w:docPartBody>
    </w:docPart>
    <w:docPart>
      <w:docPartPr>
        <w:name w:val="0B4BA851730D45F9B54F4A04E3FF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EC329-86D3-4320-B0CA-24F98E97FDD9}"/>
      </w:docPartPr>
      <w:docPartBody>
        <w:p w:rsidR="00C5006A" w:rsidRDefault="00D36FC8">
          <w:pPr>
            <w:pStyle w:val="0B4BA851730D45F9B54F4A04E3FFED41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C8"/>
    <w:rsid w:val="002C37CA"/>
    <w:rsid w:val="00C5006A"/>
    <w:rsid w:val="00D36FC8"/>
    <w:rsid w:val="00E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277A9D9AE04F7A958CDE65D175497A">
    <w:name w:val="A2277A9D9AE04F7A958CDE65D175497A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0B4BA851730D45F9B54F4A04E3FFED41">
    <w:name w:val="0B4BA851730D45F9B54F4A04E3FFE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Sapienza</dc:creator>
  <cp:lastModifiedBy>Michael Sapienza</cp:lastModifiedBy>
  <cp:revision>4</cp:revision>
  <dcterms:created xsi:type="dcterms:W3CDTF">2020-06-08T01:55:00Z</dcterms:created>
  <dcterms:modified xsi:type="dcterms:W3CDTF">2021-10-22T20:38:00Z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